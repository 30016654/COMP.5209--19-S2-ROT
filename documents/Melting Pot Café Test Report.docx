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5743F" w14:textId="0FFC2FAD" w:rsidR="00E34B65" w:rsidRDefault="00E34B65" w:rsidP="00E34B65">
      <w:pPr>
        <w:pStyle w:val="Heading1"/>
      </w:pPr>
      <w:r w:rsidRPr="00E34B65">
        <w:t>Melting Pot Café – Website Test</w:t>
      </w:r>
      <w:r w:rsidR="00361ED6">
        <w:t xml:space="preserve"> Report</w:t>
      </w:r>
    </w:p>
    <w:p w14:paraId="58BDCB26" w14:textId="77777777" w:rsidR="00772C4F" w:rsidRPr="00772C4F" w:rsidRDefault="00772C4F" w:rsidP="00772C4F"/>
    <w:p w14:paraId="637093FB" w14:textId="68919CBC" w:rsidR="00E34B65" w:rsidRDefault="00361ED6" w:rsidP="00E34B65">
      <w:r>
        <w:t xml:space="preserve">This report is for the user to test whether the website meets the following </w:t>
      </w:r>
      <w:r w:rsidR="00772C4F">
        <w:t>criteria</w:t>
      </w:r>
      <w:r>
        <w:t xml:space="preserve"> and design layouts provided in </w:t>
      </w:r>
      <w:r w:rsidR="00772C4F">
        <w:t>assessment 2</w:t>
      </w:r>
      <w:r>
        <w:t>.</w:t>
      </w:r>
    </w:p>
    <w:p w14:paraId="142718EA" w14:textId="3AF38D91" w:rsidR="00361ED6" w:rsidRDefault="00361ED6" w:rsidP="00E34B65"/>
    <w:p w14:paraId="2C8AD53C" w14:textId="77777777" w:rsidR="00361ED6" w:rsidRPr="00E34B65" w:rsidRDefault="00361ED6" w:rsidP="00E34B65"/>
    <w:p w14:paraId="105AF842" w14:textId="74BEECCE" w:rsidR="00361ED6" w:rsidRDefault="00735E24" w:rsidP="00361ED6">
      <w:pPr>
        <w:pStyle w:val="ListParagraph"/>
        <w:numPr>
          <w:ilvl w:val="0"/>
          <w:numId w:val="2"/>
        </w:numPr>
        <w:spacing w:line="276" w:lineRule="auto"/>
      </w:pPr>
      <w:r>
        <w:t>Does it display correctly on Desktop?</w:t>
      </w:r>
    </w:p>
    <w:p w14:paraId="37AB191E" w14:textId="0FE010D3" w:rsidR="00361ED6" w:rsidRDefault="00361ED6" w:rsidP="00361ED6">
      <w:pPr>
        <w:pStyle w:val="ListParagraph"/>
        <w:spacing w:line="276" w:lineRule="auto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B09DD" wp14:editId="76CBFD6A">
                <wp:simplePos x="0" y="0"/>
                <wp:positionH relativeFrom="column">
                  <wp:posOffset>261938</wp:posOffset>
                </wp:positionH>
                <wp:positionV relativeFrom="paragraph">
                  <wp:posOffset>33338</wp:posOffset>
                </wp:positionV>
                <wp:extent cx="591502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B720D" w14:textId="66D37221" w:rsidR="00361ED6" w:rsidRDefault="00F20C66">
                            <w:r>
                              <w:t>Andi : yes it does</w:t>
                            </w:r>
                          </w:p>
                          <w:p w14:paraId="4C07EB1C" w14:textId="58CE3779" w:rsidR="00F20C66" w:rsidRDefault="00F20C66">
                            <w:r>
                              <w:t>Shaneece : (triple thumbs up) 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09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65pt;margin-top:2.65pt;width:465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" fillcolor="white [3201]" strokeweight=".5pt">
                <v:textbox>
                  <w:txbxContent>
                    <w:p w14:paraId="65AB720D" w14:textId="66D37221" w:rsidR="00361ED6" w:rsidRDefault="00F20C66">
                      <w:r>
                        <w:t>Andi : yes it does</w:t>
                      </w:r>
                    </w:p>
                    <w:p w14:paraId="4C07EB1C" w14:textId="58CE3779" w:rsidR="00F20C66" w:rsidRDefault="00F20C66">
                      <w:r>
                        <w:t>Shaneece : (triple thumbs up) perfect</w:t>
                      </w:r>
                    </w:p>
                  </w:txbxContent>
                </v:textbox>
              </v:shape>
            </w:pict>
          </mc:Fallback>
        </mc:AlternateContent>
      </w:r>
    </w:p>
    <w:p w14:paraId="2D5B0AFC" w14:textId="0C3439E3" w:rsidR="00361ED6" w:rsidRDefault="00361ED6" w:rsidP="00361ED6">
      <w:pPr>
        <w:pStyle w:val="ListParagraph"/>
        <w:spacing w:line="276" w:lineRule="auto"/>
      </w:pPr>
    </w:p>
    <w:p w14:paraId="482270B7" w14:textId="31C2C037" w:rsidR="00361ED6" w:rsidRDefault="00361ED6" w:rsidP="00361ED6">
      <w:pPr>
        <w:pStyle w:val="ListParagraph"/>
        <w:spacing w:line="276" w:lineRule="auto"/>
      </w:pPr>
    </w:p>
    <w:p w14:paraId="130F1702" w14:textId="0AE17237" w:rsidR="00361ED6" w:rsidRDefault="00361ED6" w:rsidP="00361ED6">
      <w:pPr>
        <w:pStyle w:val="ListParagraph"/>
        <w:spacing w:line="276" w:lineRule="auto"/>
      </w:pPr>
    </w:p>
    <w:p w14:paraId="2056EEED" w14:textId="5052E140" w:rsidR="00361ED6" w:rsidRDefault="00361ED6" w:rsidP="00361ED6">
      <w:pPr>
        <w:pStyle w:val="ListParagraph"/>
        <w:spacing w:line="276" w:lineRule="auto"/>
      </w:pPr>
    </w:p>
    <w:p w14:paraId="4C457E58" w14:textId="29FD50E4" w:rsidR="00361ED6" w:rsidRDefault="00361ED6" w:rsidP="00361ED6">
      <w:pPr>
        <w:pStyle w:val="ListParagraph"/>
        <w:spacing w:line="276" w:lineRule="auto"/>
      </w:pPr>
    </w:p>
    <w:p w14:paraId="25F8EE52" w14:textId="4719458E" w:rsidR="00E34B65" w:rsidRDefault="00361ED6" w:rsidP="00E34B6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0F9C7" wp14:editId="43798FD7">
                <wp:simplePos x="0" y="0"/>
                <wp:positionH relativeFrom="column">
                  <wp:posOffset>247015</wp:posOffset>
                </wp:positionH>
                <wp:positionV relativeFrom="paragraph">
                  <wp:posOffset>250507</wp:posOffset>
                </wp:positionV>
                <wp:extent cx="5915025" cy="1181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B5CB2" w14:textId="7E6F4E00" w:rsidR="00361ED6" w:rsidRDefault="00F20C66" w:rsidP="00361ED6">
                            <w:r>
                              <w:t>Andi : The image on the contact page is different and now there’s a cute girl beside the form to perv at, but the rest is identical.</w:t>
                            </w:r>
                          </w:p>
                          <w:p w14:paraId="083B8137" w14:textId="6667B7A3" w:rsidR="00F20C66" w:rsidRDefault="00F20C66" w:rsidP="00361ED6">
                            <w:r>
                              <w:t>Shaneece : Its identical. Oh yeah, the image is different but that page is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F9C7" id="Text Box 5" o:spid="_x0000_s1027" type="#_x0000_t202" style="position:absolute;left:0;text-align:left;margin-left:19.45pt;margin-top:19.7pt;width:465.7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" fillcolor="white [3201]" strokeweight=".5pt">
                <v:textbox>
                  <w:txbxContent>
                    <w:p w14:paraId="59CB5CB2" w14:textId="7E6F4E00" w:rsidR="00361ED6" w:rsidRDefault="00F20C66" w:rsidP="00361ED6">
                      <w:r>
                        <w:t>Andi : The image on the contact page is different and now there’s a cute girl beside the form to perv at, but the rest is identical.</w:t>
                      </w:r>
                    </w:p>
                    <w:p w14:paraId="083B8137" w14:textId="6667B7A3" w:rsidR="00F20C66" w:rsidRDefault="00F20C66" w:rsidP="00361ED6">
                      <w:r>
                        <w:t>Shaneece : Its identical. Oh yeah, the image is different but that page is better.</w:t>
                      </w:r>
                    </w:p>
                  </w:txbxContent>
                </v:textbox>
              </v:shape>
            </w:pict>
          </mc:Fallback>
        </mc:AlternateContent>
      </w:r>
      <w:r w:rsidR="00735E24">
        <w:t>Does the final design match the high-fidelity wireframes in Assessment 2?</w:t>
      </w:r>
    </w:p>
    <w:p w14:paraId="6D472623" w14:textId="1CA451FC" w:rsidR="00361ED6" w:rsidRDefault="00361ED6" w:rsidP="00361ED6">
      <w:pPr>
        <w:spacing w:line="276" w:lineRule="auto"/>
      </w:pPr>
    </w:p>
    <w:p w14:paraId="530CD6D7" w14:textId="72B75D17" w:rsidR="00361ED6" w:rsidRDefault="00361ED6" w:rsidP="00361ED6">
      <w:pPr>
        <w:spacing w:line="276" w:lineRule="auto"/>
      </w:pPr>
    </w:p>
    <w:p w14:paraId="05A97743" w14:textId="4AF682E4" w:rsidR="00361ED6" w:rsidRDefault="00361ED6" w:rsidP="00361ED6">
      <w:pPr>
        <w:spacing w:line="276" w:lineRule="auto"/>
      </w:pPr>
    </w:p>
    <w:p w14:paraId="28105680" w14:textId="6CDA5B3A" w:rsidR="00361ED6" w:rsidRDefault="00361ED6" w:rsidP="00361ED6">
      <w:pPr>
        <w:spacing w:line="276" w:lineRule="auto"/>
      </w:pPr>
    </w:p>
    <w:p w14:paraId="7BF98346" w14:textId="7BFAFADA" w:rsidR="00E34B65" w:rsidRDefault="00735E24" w:rsidP="00E34B6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45BF" wp14:editId="3BFBAAD8">
                <wp:simplePos x="0" y="0"/>
                <wp:positionH relativeFrom="column">
                  <wp:posOffset>275907</wp:posOffset>
                </wp:positionH>
                <wp:positionV relativeFrom="paragraph">
                  <wp:posOffset>240348</wp:posOffset>
                </wp:positionV>
                <wp:extent cx="5915025" cy="1181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78E0" w14:textId="0FE7EEF4" w:rsidR="00361ED6" w:rsidRDefault="00F20C66" w:rsidP="00361ED6">
                            <w:r>
                              <w:t>Andi : I presume so. You might have half a dozen transparencies loading that I don’t know about lol.</w:t>
                            </w:r>
                          </w:p>
                          <w:p w14:paraId="4FC6D11E" w14:textId="19515ADF" w:rsidR="00F20C66" w:rsidRDefault="00F20C66" w:rsidP="00361ED6">
                            <w:r>
                              <w:t>Shaneece : (more thumbs up) Andi (Shaneece finds words hard sometimes)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45BF" id="Text Box 6" o:spid="_x0000_s1028" type="#_x0000_t202" style="position:absolute;left:0;text-align:left;margin-left:21.7pt;margin-top:18.95pt;width:465.75pt;height:9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" fillcolor="white [3201]" strokeweight=".5pt">
                <v:textbox>
                  <w:txbxContent>
                    <w:p w14:paraId="617E78E0" w14:textId="0FE7EEF4" w:rsidR="00361ED6" w:rsidRDefault="00F20C66" w:rsidP="00361ED6">
                      <w:r>
                        <w:t>Andi : I presume so. You might have half a dozen transparencies loading that I don’t know about lol.</w:t>
                      </w:r>
                    </w:p>
                    <w:p w14:paraId="4FC6D11E" w14:textId="19515ADF" w:rsidR="00F20C66" w:rsidRDefault="00F20C66" w:rsidP="00361ED6">
                      <w:r>
                        <w:t>Shaneece : (more thumbs up) Andi (Shaneece finds words hard sometimes)</w:t>
                      </w:r>
                    </w:p>
                  </w:txbxContent>
                </v:textbox>
              </v:shape>
            </w:pict>
          </mc:Fallback>
        </mc:AlternateContent>
      </w:r>
      <w:r>
        <w:t>Do all images load?</w:t>
      </w:r>
    </w:p>
    <w:p w14:paraId="066AE1E0" w14:textId="64BE84D6" w:rsidR="00361ED6" w:rsidRDefault="00361ED6" w:rsidP="00361ED6">
      <w:pPr>
        <w:spacing w:line="276" w:lineRule="auto"/>
      </w:pPr>
    </w:p>
    <w:p w14:paraId="10E99509" w14:textId="34E8A4EA" w:rsidR="00361ED6" w:rsidRDefault="00361ED6" w:rsidP="00361ED6">
      <w:pPr>
        <w:spacing w:line="276" w:lineRule="auto"/>
      </w:pPr>
    </w:p>
    <w:p w14:paraId="6CD14EC5" w14:textId="375C80CE" w:rsidR="00361ED6" w:rsidRDefault="00361ED6" w:rsidP="00361ED6">
      <w:pPr>
        <w:spacing w:line="276" w:lineRule="auto"/>
      </w:pPr>
    </w:p>
    <w:p w14:paraId="6E64530F" w14:textId="44A743F2" w:rsidR="00361ED6" w:rsidRDefault="00361ED6" w:rsidP="00361ED6">
      <w:pPr>
        <w:spacing w:line="276" w:lineRule="auto"/>
      </w:pPr>
    </w:p>
    <w:p w14:paraId="6628C141" w14:textId="5618BC13" w:rsidR="00361ED6" w:rsidRDefault="00735E24" w:rsidP="00361ED6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BA9B0" wp14:editId="154FA326">
                <wp:simplePos x="0" y="0"/>
                <wp:positionH relativeFrom="column">
                  <wp:posOffset>251460</wp:posOffset>
                </wp:positionH>
                <wp:positionV relativeFrom="paragraph">
                  <wp:posOffset>245110</wp:posOffset>
                </wp:positionV>
                <wp:extent cx="5915025" cy="11811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B4C95" w14:textId="2E33D807" w:rsidR="00361ED6" w:rsidRDefault="00F20C66" w:rsidP="00361ED6">
                            <w:r>
                              <w:t>Andi : Ja, es ist</w:t>
                            </w:r>
                          </w:p>
                          <w:p w14:paraId="15F35817" w14:textId="649B4300" w:rsidR="00F20C66" w:rsidRDefault="00F20C66" w:rsidP="00361ED6">
                            <w:r>
                              <w:t>Shaneece : Yes, it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9B0" id="Text Box 7" o:spid="_x0000_s1029" type="#_x0000_t202" style="position:absolute;left:0;text-align:left;margin-left:19.8pt;margin-top:19.3pt;width:465.7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" fillcolor="white [3201]" strokeweight=".5pt">
                <v:textbox>
                  <w:txbxContent>
                    <w:p w14:paraId="4AAB4C95" w14:textId="2E33D807" w:rsidR="00361ED6" w:rsidRDefault="00F20C66" w:rsidP="00361ED6">
                      <w:r>
                        <w:t>Andi : Ja, es ist</w:t>
                      </w:r>
                    </w:p>
                    <w:p w14:paraId="15F35817" w14:textId="649B4300" w:rsidR="00F20C66" w:rsidRDefault="00F20C66" w:rsidP="00361ED6">
                      <w:r>
                        <w:t>Shaneece : Yes, it is</w:t>
                      </w:r>
                    </w:p>
                  </w:txbxContent>
                </v:textbox>
              </v:shape>
            </w:pict>
          </mc:Fallback>
        </mc:AlternateContent>
      </w:r>
      <w:r>
        <w:t>Is the website user-friendly and intuitive?</w:t>
      </w:r>
    </w:p>
    <w:p w14:paraId="59AD94E7" w14:textId="48B8015A" w:rsidR="00361ED6" w:rsidRDefault="00361ED6" w:rsidP="00361ED6">
      <w:pPr>
        <w:spacing w:line="276" w:lineRule="auto"/>
      </w:pPr>
    </w:p>
    <w:p w14:paraId="5962295E" w14:textId="7065DAF9" w:rsidR="00361ED6" w:rsidRDefault="00361ED6" w:rsidP="00361ED6">
      <w:pPr>
        <w:spacing w:line="276" w:lineRule="auto"/>
      </w:pPr>
    </w:p>
    <w:p w14:paraId="32E92745" w14:textId="465468AA" w:rsidR="00361ED6" w:rsidRDefault="00361ED6" w:rsidP="00361ED6">
      <w:pPr>
        <w:spacing w:line="276" w:lineRule="auto"/>
      </w:pPr>
    </w:p>
    <w:p w14:paraId="1665F2AA" w14:textId="2852D8AF" w:rsidR="00361ED6" w:rsidRDefault="00361ED6" w:rsidP="00361ED6">
      <w:pPr>
        <w:spacing w:line="276" w:lineRule="auto"/>
      </w:pPr>
    </w:p>
    <w:p w14:paraId="459226C0" w14:textId="32B5FFEE" w:rsidR="00361ED6" w:rsidRDefault="00735E24" w:rsidP="00361ED6">
      <w:pPr>
        <w:pStyle w:val="ListParagraph"/>
        <w:numPr>
          <w:ilvl w:val="0"/>
          <w:numId w:val="2"/>
        </w:numPr>
      </w:pPr>
      <w:r>
        <w:t>Does the final product match the flowchart from assessment 2?</w:t>
      </w:r>
    </w:p>
    <w:p w14:paraId="738DBAF7" w14:textId="0AC5B071" w:rsidR="00E34B65" w:rsidRDefault="00361ED6" w:rsidP="00361ED6">
      <w:pPr>
        <w:spacing w:line="276" w:lineRule="auto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D4E43" wp14:editId="00B696C6">
                <wp:simplePos x="0" y="0"/>
                <wp:positionH relativeFrom="column">
                  <wp:posOffset>238125</wp:posOffset>
                </wp:positionH>
                <wp:positionV relativeFrom="paragraph">
                  <wp:posOffset>4763</wp:posOffset>
                </wp:positionV>
                <wp:extent cx="5915025" cy="1181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F83C" w14:textId="0B7010F1" w:rsidR="00361ED6" w:rsidRDefault="006D25D0" w:rsidP="00361ED6">
                            <w:r>
                              <w:t>Andi : What would have made this experience amazing for me is if you had managed to make this site look like your design sketches. They were the best</w:t>
                            </w:r>
                            <w:bookmarkStart w:id="0" w:name="_GoBack"/>
                            <w:bookmarkEnd w:id="0"/>
                            <w:r>
                              <w:t>!</w:t>
                            </w:r>
                          </w:p>
                          <w:p w14:paraId="3366527C" w14:textId="73A5998C" w:rsidR="00F20C66" w:rsidRDefault="00F20C66" w:rsidP="00361ED6">
                            <w:r>
                              <w:t xml:space="preserve">Shaneece : </w:t>
                            </w:r>
                            <w:r w:rsidR="006D25D0">
                              <w:t>No, it’s better.</w:t>
                            </w:r>
                          </w:p>
                          <w:p w14:paraId="4D71ECF9" w14:textId="77777777" w:rsidR="00F20C66" w:rsidRDefault="00F20C66" w:rsidP="0036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4E43" id="Text Box 8" o:spid="_x0000_s1030" type="#_x0000_t202" style="position:absolute;margin-left:18.75pt;margin-top:.4pt;width:465.75pt;height:9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" fillcolor="white [3201]" strokeweight=".5pt">
                <v:textbox>
                  <w:txbxContent>
                    <w:p w14:paraId="01B0F83C" w14:textId="0B7010F1" w:rsidR="00361ED6" w:rsidRDefault="006D25D0" w:rsidP="00361ED6">
                      <w:r>
                        <w:t>Andi : What would have made this experience amazing for me is if you had managed to make this site look like your design sketches. They were the best</w:t>
                      </w:r>
                      <w:bookmarkStart w:id="1" w:name="_GoBack"/>
                      <w:bookmarkEnd w:id="1"/>
                      <w:r>
                        <w:t>!</w:t>
                      </w:r>
                    </w:p>
                    <w:p w14:paraId="3366527C" w14:textId="73A5998C" w:rsidR="00F20C66" w:rsidRDefault="00F20C66" w:rsidP="00361ED6">
                      <w:r>
                        <w:t xml:space="preserve">Shaneece : </w:t>
                      </w:r>
                      <w:r w:rsidR="006D25D0">
                        <w:t>No, it’s better.</w:t>
                      </w:r>
                    </w:p>
                    <w:p w14:paraId="4D71ECF9" w14:textId="77777777" w:rsidR="00F20C66" w:rsidRDefault="00F20C66" w:rsidP="00361ED6"/>
                  </w:txbxContent>
                </v:textbox>
              </v:shape>
            </w:pict>
          </mc:Fallback>
        </mc:AlternateContent>
      </w:r>
      <w:r w:rsidR="00E34B65" w:rsidRPr="00E34B65">
        <w:br/>
      </w:r>
      <w:r w:rsidR="00E34B65" w:rsidRPr="00E34B65">
        <w:br/>
      </w:r>
    </w:p>
    <w:p w14:paraId="5D0E85F0" w14:textId="11352C72" w:rsidR="00361ED6" w:rsidRDefault="00361ED6" w:rsidP="00361ED6">
      <w:pPr>
        <w:spacing w:line="276" w:lineRule="auto"/>
      </w:pPr>
    </w:p>
    <w:p w14:paraId="3FF6C63D" w14:textId="791FEE2B" w:rsidR="00361ED6" w:rsidRDefault="00361ED6" w:rsidP="00361ED6">
      <w:pPr>
        <w:spacing w:line="276" w:lineRule="auto"/>
      </w:pPr>
    </w:p>
    <w:p w14:paraId="496D32DB" w14:textId="77777777" w:rsidR="00361ED6" w:rsidRDefault="00361ED6" w:rsidP="00361ED6">
      <w:pPr>
        <w:spacing w:line="276" w:lineRule="auto"/>
      </w:pPr>
    </w:p>
    <w:p w14:paraId="07D4CD5B" w14:textId="2FD6F6CC" w:rsidR="00361ED6" w:rsidRPr="00E34B65" w:rsidRDefault="00361ED6" w:rsidP="00361ED6">
      <w:pPr>
        <w:spacing w:line="276" w:lineRule="auto"/>
      </w:pPr>
      <w:r>
        <w:t xml:space="preserve">Report Filled In By: </w:t>
      </w:r>
      <w:r w:rsidR="00F20C66" w:rsidRPr="00F20C66">
        <w:rPr>
          <w:u w:val="single"/>
        </w:rPr>
        <w:t>Andi &amp; Shaneece</w:t>
      </w:r>
      <w:r>
        <w:t>_______________   DATE: __</w:t>
      </w:r>
      <w:r w:rsidR="00F20C66" w:rsidRPr="00F20C66">
        <w:rPr>
          <w:u w:val="single"/>
        </w:rPr>
        <w:t>13/11/19</w:t>
      </w:r>
      <w:r>
        <w:t>__________________</w:t>
      </w:r>
    </w:p>
    <w:sectPr w:rsidR="00361ED6" w:rsidRPr="00E34B65" w:rsidSect="00361ED6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4470E" w14:textId="77777777" w:rsidR="00631484" w:rsidRDefault="00631484" w:rsidP="00361ED6">
      <w:pPr>
        <w:spacing w:after="0" w:line="240" w:lineRule="auto"/>
      </w:pPr>
      <w:r>
        <w:separator/>
      </w:r>
    </w:p>
  </w:endnote>
  <w:endnote w:type="continuationSeparator" w:id="0">
    <w:p w14:paraId="5B96E3DE" w14:textId="77777777" w:rsidR="00631484" w:rsidRDefault="00631484" w:rsidP="0036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A5CEC" w14:textId="77777777" w:rsidR="00631484" w:rsidRDefault="00631484" w:rsidP="00361ED6">
      <w:pPr>
        <w:spacing w:after="0" w:line="240" w:lineRule="auto"/>
      </w:pPr>
      <w:r>
        <w:separator/>
      </w:r>
    </w:p>
  </w:footnote>
  <w:footnote w:type="continuationSeparator" w:id="0">
    <w:p w14:paraId="692FE379" w14:textId="77777777" w:rsidR="00631484" w:rsidRDefault="00631484" w:rsidP="0036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E59C6"/>
    <w:multiLevelType w:val="hybridMultilevel"/>
    <w:tmpl w:val="9F504D8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58C"/>
    <w:multiLevelType w:val="hybridMultilevel"/>
    <w:tmpl w:val="B52E20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65"/>
    <w:rsid w:val="002166D2"/>
    <w:rsid w:val="00361ED6"/>
    <w:rsid w:val="005D6900"/>
    <w:rsid w:val="00631484"/>
    <w:rsid w:val="006D25D0"/>
    <w:rsid w:val="00735E24"/>
    <w:rsid w:val="00772C4F"/>
    <w:rsid w:val="00E34B65"/>
    <w:rsid w:val="00F20C66"/>
    <w:rsid w:val="00F8498D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D3C"/>
  <w15:chartTrackingRefBased/>
  <w15:docId w15:val="{91991BD7-D94F-4E51-9FB3-E6A5FD8E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D6"/>
  </w:style>
  <w:style w:type="paragraph" w:styleId="Footer">
    <w:name w:val="footer"/>
    <w:basedOn w:val="Normal"/>
    <w:link w:val="FooterChar"/>
    <w:uiPriority w:val="99"/>
    <w:unhideWhenUsed/>
    <w:rsid w:val="0036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97CE67F9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Saacha Morgan</dc:creator>
  <cp:keywords/>
  <dc:description/>
  <cp:lastModifiedBy>Andi Taylor</cp:lastModifiedBy>
  <cp:revision>2</cp:revision>
  <dcterms:created xsi:type="dcterms:W3CDTF">2019-11-12T22:35:00Z</dcterms:created>
  <dcterms:modified xsi:type="dcterms:W3CDTF">2019-11-12T22:35:00Z</dcterms:modified>
</cp:coreProperties>
</file>